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1226"/>
        <w:gridCol w:w="1257"/>
        <w:gridCol w:w="966"/>
      </w:tblGrid>
      <w:tr w:rsidR="00FF04E6" w:rsidRPr="00FF04E6" w:rsidTr="00FF04E6"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Arial" w:eastAsia="Times New Roman" w:hAnsi="Arial" w:cs="Arial"/>
                <w:color w:val="000000"/>
                <w:lang w:eastAsia="en-IN"/>
              </w:rPr>
              <w:t>Customer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Arial" w:eastAsia="Times New Roman" w:hAnsi="Arial" w:cs="Arial"/>
                <w:color w:val="000000"/>
                <w:lang w:eastAsia="en-IN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CustName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Jack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1.1.1980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2.3.1982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1.5.1976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Kevin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10.9.1964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Jane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7.4.1990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Deals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DealID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DealType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DealStatus</w:t>
            </w:r>
            <w:proofErr w:type="spellEnd"/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Local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Goods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Goods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Inactive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</w:tr>
      <w:tr w:rsidR="00FF04E6" w:rsidRPr="00FF04E6" w:rsidTr="00FF04E6">
        <w:trPr>
          <w:gridAfter w:val="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Active</w:t>
            </w:r>
          </w:p>
        </w:tc>
      </w:tr>
    </w:tbl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884"/>
        <w:gridCol w:w="892"/>
        <w:gridCol w:w="1540"/>
        <w:gridCol w:w="1024"/>
      </w:tblGrid>
      <w:tr w:rsidR="00FF04E6" w:rsidRPr="00FF04E6" w:rsidTr="00FF04E6"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Purchases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PurchaseID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CustID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DealID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PurchaseDate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Amount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1.1.2016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2.1.2016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5.10.2016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8.8.2016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10.9.2016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10.7.2016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5.5.2016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21.8.2016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FF04E6" w:rsidRPr="00FF04E6" w:rsidTr="00FF04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4.10.2016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FF04E6" w:rsidRPr="00FF04E6" w:rsidRDefault="00FF04E6" w:rsidP="00FF04E6">
            <w:pPr>
              <w:spacing w:after="0" w:line="240" w:lineRule="auto"/>
              <w:ind w:left="10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F04E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</w:tbl>
    <w:p w:rsidR="00FF04E6" w:rsidRPr="00FF04E6" w:rsidRDefault="00FF04E6" w:rsidP="00FF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724C70" w:rsidRPr="00FF04E6" w:rsidRDefault="00724C70" w:rsidP="00724C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Arial" w:eastAsia="Times New Roman" w:hAnsi="Arial" w:cs="Arial"/>
          <w:color w:val="000000"/>
          <w:lang w:eastAsia="en-IN"/>
        </w:rPr>
        <w:lastRenderedPageBreak/>
        <w:t>Find the sum amount of deals which are sold in the first quarter of the year. (2016)</w:t>
      </w:r>
    </w:p>
    <w:p w:rsidR="00724C70" w:rsidRDefault="00724C70" w:rsidP="00FF04E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FF04E6">
        <w:rPr>
          <w:rFonts w:ascii="Arial" w:eastAsia="Times New Roman" w:hAnsi="Arial" w:cs="Arial"/>
          <w:color w:val="000000"/>
          <w:lang w:eastAsia="en-IN"/>
        </w:rPr>
        <w:t>Create a list of customers (</w:t>
      </w:r>
      <w:proofErr w:type="spellStart"/>
      <w:r w:rsidRPr="00FF04E6">
        <w:rPr>
          <w:rFonts w:ascii="Arial" w:eastAsia="Times New Roman" w:hAnsi="Arial" w:cs="Arial"/>
          <w:color w:val="000000"/>
          <w:lang w:eastAsia="en-IN"/>
        </w:rPr>
        <w:t>custid</w:t>
      </w:r>
      <w:proofErr w:type="spellEnd"/>
      <w:proofErr w:type="gramStart"/>
      <w:r w:rsidRPr="00FF04E6">
        <w:rPr>
          <w:rFonts w:ascii="Arial" w:eastAsia="Times New Roman" w:hAnsi="Arial" w:cs="Arial"/>
          <w:color w:val="000000"/>
          <w:lang w:eastAsia="en-IN"/>
        </w:rPr>
        <w:t>) ,</w:t>
      </w:r>
      <w:proofErr w:type="gramEnd"/>
      <w:r w:rsidRPr="00FF04E6">
        <w:rPr>
          <w:rFonts w:ascii="Arial" w:eastAsia="Times New Roman" w:hAnsi="Arial" w:cs="Arial"/>
          <w:color w:val="000000"/>
          <w:lang w:eastAsia="en-IN"/>
        </w:rPr>
        <w:t xml:space="preserve"> who purchased </w:t>
      </w:r>
      <w:proofErr w:type="spellStart"/>
      <w:r w:rsidRPr="00FF04E6">
        <w:rPr>
          <w:rFonts w:ascii="Arial" w:eastAsia="Times New Roman" w:hAnsi="Arial" w:cs="Arial"/>
          <w:color w:val="000000"/>
          <w:lang w:eastAsia="en-IN"/>
        </w:rPr>
        <w:t>Dealtype</w:t>
      </w:r>
      <w:proofErr w:type="spellEnd"/>
      <w:r w:rsidRPr="00FF04E6">
        <w:rPr>
          <w:rFonts w:ascii="Arial" w:eastAsia="Times New Roman" w:hAnsi="Arial" w:cs="Arial"/>
          <w:color w:val="000000"/>
          <w:lang w:eastAsia="en-IN"/>
        </w:rPr>
        <w:t>=“Local” deals.</w:t>
      </w:r>
    </w:p>
    <w:p w:rsidR="00FF04E6" w:rsidRPr="00FF04E6" w:rsidRDefault="00FF04E6" w:rsidP="00FF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CustID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of the oldest customer.</w:t>
      </w:r>
    </w:p>
    <w:p w:rsidR="00FF04E6" w:rsidRPr="00FF04E6" w:rsidRDefault="00FF04E6" w:rsidP="00FF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F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Create a list of all Customers with their last purchase date and that purchase's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DealType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. (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custid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</w:t>
      </w:r>
      <w:proofErr w:type="spellStart"/>
      <w:proofErr w:type="gram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purchasedate,dealtype</w:t>
      </w:r>
      <w:proofErr w:type="spellEnd"/>
      <w:proofErr w:type="gram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:rsidR="00FF04E6" w:rsidRPr="00FF04E6" w:rsidRDefault="00FF04E6" w:rsidP="00FF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Get the second highest deal (deal with the second highest cumulative purchase amount) which a customer purchased along with its amount.</w:t>
      </w: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Outpust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: </w:t>
      </w:r>
      <w:proofErr w:type="spellStart"/>
      <w:proofErr w:type="gram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custid,dealid</w:t>
      </w:r>
      <w:proofErr w:type="gram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,amount</w:t>
      </w:r>
      <w:proofErr w:type="spellEnd"/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Explore :</w:t>
      </w:r>
      <w:proofErr w:type="gram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Rank,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dense_rank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row_number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() functions to solve this)</w:t>
      </w: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Find customer ids who is male and has purchased only 2 distinct </w:t>
      </w:r>
      <w:proofErr w:type="gram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deals  and</w:t>
      </w:r>
      <w:proofErr w:type="gram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has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purchaed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deal of 100 and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hasnt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purchased deal 600 and deal types are local</w:t>
      </w:r>
    </w:p>
    <w:p w:rsidR="00FF04E6" w:rsidRPr="00FF04E6" w:rsidRDefault="00FF04E6" w:rsidP="00FF04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Ans-</w:t>
      </w:r>
    </w:p>
    <w:p w:rsidR="00FF04E6" w:rsidRPr="00FF04E6" w:rsidRDefault="00FF04E6" w:rsidP="00FF04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select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custid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, </w:t>
      </w:r>
      <w:proofErr w:type="gram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count(</w:t>
      </w:r>
      <w:proofErr w:type="gram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distinct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), max(case when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='100' then 1 else 0 end) as flag_100, max(case when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='600' then 1 else 0 end) as flag_600 from table1 group by 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custid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 xml:space="preserve"> having count(</w:t>
      </w:r>
      <w:proofErr w:type="spellStart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dealid</w:t>
      </w:r>
      <w:proofErr w:type="spellEnd"/>
      <w:r w:rsidRPr="00FF04E6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)=2 and flag_100=1 and flag_600=0</w:t>
      </w:r>
    </w:p>
    <w:p w:rsidR="005E3676" w:rsidRDefault="005E3676"/>
    <w:sectPr w:rsidR="005E3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4E6"/>
    <w:rsid w:val="005E3676"/>
    <w:rsid w:val="00724C70"/>
    <w:rsid w:val="00F57957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9242"/>
  <w15:chartTrackingRefBased/>
  <w15:docId w15:val="{A72F23AE-BC76-49A4-B82D-72F1C9A2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C60FBE2C</Template>
  <TotalTime>12023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Juhi Agarwal</cp:lastModifiedBy>
  <cp:revision>2</cp:revision>
  <dcterms:created xsi:type="dcterms:W3CDTF">2017-11-19T15:17:00Z</dcterms:created>
  <dcterms:modified xsi:type="dcterms:W3CDTF">2017-12-05T04:24:00Z</dcterms:modified>
</cp:coreProperties>
</file>